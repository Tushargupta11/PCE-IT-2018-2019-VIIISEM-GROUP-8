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A10484">
      <w:pPr>
        <w:pStyle w:val="Title"/>
      </w:pPr>
    </w:p>
    <w:p w:rsidR="0088154D" w:rsidRPr="00FC57E6" w:rsidRDefault="0088154D" w:rsidP="0088154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C57E6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Synopsis </w:t>
      </w:r>
    </w:p>
    <w:tbl>
      <w:tblPr>
        <w:tblStyle w:val="TableGrid1"/>
        <w:tblpPr w:leftFromText="180" w:rightFromText="180" w:vertAnchor="text" w:horzAnchor="margin" w:tblpY="602"/>
        <w:tblW w:w="9776" w:type="dxa"/>
        <w:tblLook w:val="04A0" w:firstRow="1" w:lastRow="0" w:firstColumn="1" w:lastColumn="0" w:noHBand="0" w:noVBand="1"/>
      </w:tblPr>
      <w:tblGrid>
        <w:gridCol w:w="898"/>
        <w:gridCol w:w="2560"/>
        <w:gridCol w:w="6318"/>
      </w:tblGrid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Name of the Project</w:t>
            </w:r>
          </w:p>
        </w:tc>
        <w:tc>
          <w:tcPr>
            <w:tcW w:w="631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i/>
                <w:color w:val="000000"/>
                <w:sz w:val="44"/>
                <w:szCs w:val="44"/>
                <w:u w:val="single"/>
              </w:rPr>
            </w:pPr>
            <w:r w:rsidRPr="00CA253A">
              <w:rPr>
                <w:rFonts w:ascii="Times New Roman" w:hAnsi="Times New Roman" w:cs="Times New Roman"/>
                <w:i/>
                <w:color w:val="0070C0"/>
                <w:sz w:val="44"/>
                <w:szCs w:val="44"/>
                <w:u w:val="single"/>
              </w:rPr>
              <w:t>POORNIMA PAYMENT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Objective Vision</w:t>
            </w:r>
          </w:p>
        </w:tc>
        <w:tc>
          <w:tcPr>
            <w:tcW w:w="6318" w:type="dxa"/>
          </w:tcPr>
          <w:p w:rsidR="00A24B2B" w:rsidRPr="00CA253A" w:rsidRDefault="00A24B2B" w:rsidP="00FC57E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To maintain a web based internet application that enables the college students as well as faculties </w:t>
            </w:r>
            <w:r w:rsidR="00F82F67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within POORNIMA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FC57E6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GROUP OF COLLEGS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 avail the facility of a POORNIMA PAYMENT effectively.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Users of the System</w:t>
            </w:r>
          </w:p>
        </w:tc>
        <w:tc>
          <w:tcPr>
            <w:tcW w:w="631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 Admin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 College Students</w:t>
            </w:r>
          </w:p>
          <w:p w:rsidR="00A24B2B" w:rsidRPr="00CA253A" w:rsidRDefault="00FC57E6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c. College S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taff and all other faculties 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Functional Requirements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 At least Eight)</w:t>
            </w:r>
          </w:p>
        </w:tc>
        <w:tc>
          <w:tcPr>
            <w:tcW w:w="6318" w:type="dxa"/>
          </w:tcPr>
          <w:p w:rsidR="005C0545" w:rsidRPr="00CA253A" w:rsidRDefault="00A24B2B" w:rsidP="00673BE8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 xml:space="preserve">A system for an Admin who can </w:t>
            </w:r>
            <w:r w:rsidR="005C0545" w:rsidRPr="00CA253A">
              <w:rPr>
                <w:rFonts w:ascii="Times New Roman" w:hAnsi="Times New Roman" w:cs="Times New Roman"/>
                <w:sz w:val="28"/>
                <w:szCs w:val="28"/>
              </w:rPr>
              <w:t>have control over all activities of user and all activites like editing in menu items or payment methods.</w:t>
            </w:r>
          </w:p>
          <w:p w:rsidR="00A24B2B" w:rsidRPr="00CA253A" w:rsidRDefault="005C0545" w:rsidP="00673BE8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College students and faculties</w:t>
            </w:r>
            <w:r w:rsidR="00A24B2B" w:rsidRPr="00CA253A">
              <w:rPr>
                <w:rFonts w:ascii="Times New Roman" w:hAnsi="Times New Roman" w:cs="Times New Roman"/>
                <w:sz w:val="28"/>
                <w:szCs w:val="28"/>
              </w:rPr>
              <w:t xml:space="preserve"> can reg</w:t>
            </w: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ister the details to the Application.</w:t>
            </w:r>
          </w:p>
          <w:p w:rsidR="00A24B2B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The facility to see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available services in the Campus.</w:t>
            </w:r>
          </w:p>
          <w:p w:rsidR="00A24B2B" w:rsidRPr="00CA253A" w:rsidRDefault="005C0545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Users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receive 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Notifications 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alerts regarding the 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updating in menu and offers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5C0545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5. The facility to check whether the 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things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are available or not.</w:t>
            </w:r>
          </w:p>
          <w:p w:rsidR="00A24B2B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6. Admin can view the report of the 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users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 improve the system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24B2B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Users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can report suggestions/complaints in the 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applications.{User reviews}</w:t>
            </w:r>
          </w:p>
          <w:p w:rsidR="00A24B2B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 Admin can monitor every activity which is performed by system.</w:t>
            </w:r>
          </w:p>
          <w:p w:rsidR="00DE2BD4" w:rsidRPr="00CA253A" w:rsidRDefault="00DE2BD4" w:rsidP="00673BE8">
            <w:pPr>
              <w:shd w:val="clear" w:color="auto" w:fill="FFFFFF"/>
              <w:spacing w:after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  <w:r w:rsidRPr="00CA253A">
              <w:rPr>
                <w:rFonts w:ascii="Times New Roman" w:hAnsi="Times New Roman" w:cs="Times New Roman"/>
                <w:color w:val="242729"/>
                <w:sz w:val="28"/>
                <w:szCs w:val="28"/>
              </w:rPr>
              <w:t xml:space="preserve"> </w:t>
            </w:r>
            <w:r w:rsidRPr="00CA253A">
              <w:rPr>
                <w:rFonts w:ascii="Times New Roman" w:eastAsia="Times New Roman" w:hAnsi="Times New Roman" w:cs="Times New Roman"/>
                <w:color w:val="242729"/>
                <w:sz w:val="28"/>
                <w:szCs w:val="28"/>
                <w:lang w:val="en-IN" w:eastAsia="en-IN"/>
              </w:rPr>
              <w:t>Store user payment details and allow for future updating of payment option.</w:t>
            </w:r>
          </w:p>
          <w:p w:rsidR="00A24B2B" w:rsidRPr="00CA253A" w:rsidRDefault="00A24B2B" w:rsidP="00673BE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Non-functional requirements                                ( At least Four)</w:t>
            </w:r>
          </w:p>
        </w:tc>
        <w:tc>
          <w:tcPr>
            <w:tcW w:w="6318" w:type="dxa"/>
          </w:tcPr>
          <w:p w:rsidR="00A24B2B" w:rsidRPr="00CA253A" w:rsidRDefault="00A24B2B" w:rsidP="00CA253A">
            <w:pPr>
              <w:numPr>
                <w:ilvl w:val="0"/>
                <w:numId w:val="30"/>
              </w:numPr>
              <w:ind w:left="480" w:right="48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 xml:space="preserve">The application should be able to handle </w:t>
            </w:r>
            <w:r w:rsidR="00FC57E6"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 xml:space="preserve">multiple </w:t>
            </w:r>
            <w:r w:rsidR="00DC2C26"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>(ex: 1000) Transaction</w:t>
            </w:r>
            <w:r w:rsidR="00FC57E6"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 xml:space="preserve"> </w:t>
            </w: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>requests simultaneously.</w:t>
            </w:r>
          </w:p>
          <w:p w:rsidR="00A24B2B" w:rsidRPr="00CA253A" w:rsidRDefault="00A24B2B" w:rsidP="00CA253A">
            <w:pPr>
              <w:numPr>
                <w:ilvl w:val="0"/>
                <w:numId w:val="30"/>
              </w:numPr>
              <w:ind w:left="480" w:right="48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>The application’s servers should perform load balancing efficiently.</w:t>
            </w:r>
          </w:p>
          <w:p w:rsidR="00A24B2B" w:rsidRPr="00CA253A" w:rsidRDefault="00A24B2B" w:rsidP="00CA253A">
            <w:pPr>
              <w:numPr>
                <w:ilvl w:val="0"/>
                <w:numId w:val="30"/>
              </w:numPr>
              <w:ind w:left="480" w:right="48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lastRenderedPageBreak/>
              <w:t>Application should be lightweight and give quick response.</w:t>
            </w:r>
          </w:p>
          <w:p w:rsidR="00A24B2B" w:rsidRPr="00CA253A" w:rsidRDefault="00A24B2B" w:rsidP="00CA253A">
            <w:pPr>
              <w:numPr>
                <w:ilvl w:val="0"/>
                <w:numId w:val="30"/>
              </w:numPr>
              <w:ind w:left="480" w:right="48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>The user’s data should be kept safe.</w:t>
            </w:r>
          </w:p>
          <w:p w:rsidR="00A24B2B" w:rsidRPr="00CA253A" w:rsidRDefault="00A24B2B" w:rsidP="00CA253A">
            <w:pPr>
              <w:numPr>
                <w:ilvl w:val="0"/>
                <w:numId w:val="30"/>
              </w:numPr>
              <w:ind w:left="480" w:right="480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</w:pPr>
            <w:r w:rsidRPr="00CA253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IN" w:eastAsia="en-IN"/>
              </w:rPr>
              <w:t>The application should be platform independent.</w:t>
            </w:r>
          </w:p>
          <w:p w:rsidR="00A24B2B" w:rsidRPr="00CA253A" w:rsidRDefault="00A24B2B" w:rsidP="00CA253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Optional features</w:t>
            </w:r>
          </w:p>
        </w:tc>
        <w:tc>
          <w:tcPr>
            <w:tcW w:w="6318" w:type="dxa"/>
          </w:tcPr>
          <w:p w:rsidR="00A24B2B" w:rsidRPr="00CA253A" w:rsidRDefault="00F82F67" w:rsidP="00CA253A">
            <w:pPr>
              <w:pStyle w:val="ListParagraph"/>
              <w:numPr>
                <w:ilvl w:val="0"/>
                <w:numId w:val="33"/>
              </w:num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Check your p</w:t>
            </w:r>
            <w:r w:rsidR="00CA253A">
              <w:rPr>
                <w:rFonts w:ascii="Times New Roman" w:hAnsi="Times New Roman" w:cs="Times New Roman"/>
                <w:sz w:val="28"/>
                <w:szCs w:val="28"/>
              </w:rPr>
              <w:t xml:space="preserve">ayment history and balance </w:t>
            </w: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details.</w:t>
            </w:r>
          </w:p>
          <w:p w:rsidR="005C0545" w:rsidRPr="00CA253A" w:rsidRDefault="005C0545" w:rsidP="00CA2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2. Check your own complete profile details.</w:t>
            </w:r>
          </w:p>
          <w:p w:rsidR="00A24B2B" w:rsidRPr="00CA253A" w:rsidRDefault="005C0545" w:rsidP="00CA25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F82F67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Complete MENU of college canteen and departmental stores.</w:t>
            </w:r>
          </w:p>
          <w:p w:rsidR="00F82F67" w:rsidRPr="00CA253A" w:rsidRDefault="005C0545" w:rsidP="00CA25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F82F67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Offers and discount, coupon’s on eatable items and stationary items.</w:t>
            </w:r>
          </w:p>
          <w:p w:rsidR="00FC57E6" w:rsidRPr="00CA253A" w:rsidRDefault="005C0545" w:rsidP="00CA25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FC57E6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Maintains the user records.</w:t>
            </w:r>
          </w:p>
          <w:p w:rsidR="00A24B2B" w:rsidRPr="00CA253A" w:rsidRDefault="00A24B2B" w:rsidP="00CA253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interface priorities</w:t>
            </w:r>
          </w:p>
        </w:tc>
        <w:tc>
          <w:tcPr>
            <w:tcW w:w="631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Professional look and feel</w:t>
            </w:r>
            <w:r w:rsidR="00DC2C26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Use of </w:t>
            </w:r>
            <w:r w:rsidR="00E41359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or</w:t>
            </w:r>
            <w:r w:rsidR="00E41359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Kotlin 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at l</w:t>
            </w:r>
            <w:r w:rsidR="00DC2C26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east with all databases.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Browser testing and support for </w:t>
            </w:r>
            <w:r w:rsidR="00E41359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mobile OS/IOS.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U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 of Graphical tool like Android Studio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to show strategic data to admin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 Reports exportable in .XLS, .PDF or any other desirable format</w:t>
            </w:r>
            <w:r w:rsidR="005C0545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Reports</w:t>
            </w:r>
          </w:p>
        </w:tc>
        <w:tc>
          <w:tcPr>
            <w:tcW w:w="6318" w:type="dxa"/>
          </w:tcPr>
          <w:p w:rsidR="00A24B2B" w:rsidRPr="00CA253A" w:rsidRDefault="00A24B2B" w:rsidP="00DE2BD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sz w:val="28"/>
                <w:szCs w:val="28"/>
              </w:rPr>
              <w:t>Syste</w:t>
            </w:r>
            <w:r w:rsidR="00F82F67" w:rsidRPr="00CA253A">
              <w:rPr>
                <w:rFonts w:ascii="Times New Roman" w:hAnsi="Times New Roman" w:cs="Times New Roman"/>
                <w:sz w:val="28"/>
                <w:szCs w:val="28"/>
              </w:rPr>
              <w:t>m will generate Monthly Reports.</w:t>
            </w:r>
          </w:p>
          <w:p w:rsidR="00FC57E6" w:rsidRPr="00CA253A" w:rsidRDefault="00FC57E6" w:rsidP="00FC57E6">
            <w:pPr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Reports about the daily transactions of the user.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Other important issues</w:t>
            </w:r>
          </w:p>
        </w:tc>
        <w:tc>
          <w:tcPr>
            <w:tcW w:w="6318" w:type="dxa"/>
          </w:tcPr>
          <w:p w:rsidR="00A24B2B" w:rsidRPr="00CA253A" w:rsidRDefault="00F82F67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Report change of MENU’s.</w:t>
            </w:r>
          </w:p>
          <w:p w:rsidR="00A24B2B" w:rsidRPr="00CA253A" w:rsidRDefault="00A24B2B" w:rsidP="00E413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2. Report delays through alert messages for problems like </w:t>
            </w:r>
            <w:r w:rsidR="00E41359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transaction / other issues with payments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41359" w:rsidRPr="00CA253A" w:rsidRDefault="00CF66DE" w:rsidP="00E4135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Report</w:t>
            </w:r>
            <w:r w:rsidR="00E41359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on over-use or problems with offers or coupons.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Team Size</w:t>
            </w:r>
          </w:p>
        </w:tc>
        <w:tc>
          <w:tcPr>
            <w:tcW w:w="6318" w:type="dxa"/>
          </w:tcPr>
          <w:p w:rsidR="00A24B2B" w:rsidRPr="00CA253A" w:rsidRDefault="00CF66DE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Two Person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Technologies to be used</w:t>
            </w:r>
          </w:p>
        </w:tc>
        <w:tc>
          <w:tcPr>
            <w:tcW w:w="6318" w:type="dxa"/>
          </w:tcPr>
          <w:p w:rsidR="00A24B2B" w:rsidRPr="00CA253A" w:rsidRDefault="00CF66DE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Android, Java, Kotlin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Tools to be Used</w:t>
            </w:r>
          </w:p>
        </w:tc>
        <w:tc>
          <w:tcPr>
            <w:tcW w:w="631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1. </w:t>
            </w:r>
            <w:r w:rsidR="00CF66DE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Android Studio</w:t>
            </w:r>
          </w:p>
          <w:p w:rsidR="00A24B2B" w:rsidRPr="00CA253A" w:rsidRDefault="00A24B2B" w:rsidP="00CF66D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Eclipse/</w:t>
            </w:r>
            <w:r w:rsidR="00CF66DE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Firebase.</w:t>
            </w:r>
          </w:p>
          <w:p w:rsidR="00CF66DE" w:rsidRPr="00CA253A" w:rsidRDefault="00CF66DE" w:rsidP="00CF66D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Xampp MySQL Database Server.</w:t>
            </w:r>
          </w:p>
        </w:tc>
      </w:tr>
      <w:tr w:rsidR="00A24B2B" w:rsidRPr="0088154D" w:rsidTr="00A24B2B">
        <w:tc>
          <w:tcPr>
            <w:tcW w:w="89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560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Final Deliverable must include</w:t>
            </w:r>
          </w:p>
        </w:tc>
        <w:tc>
          <w:tcPr>
            <w:tcW w:w="6318" w:type="dxa"/>
          </w:tcPr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Online or offline help to above said users, Application deployment executive and developer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Application archive (.war/.ear) with source code</w:t>
            </w:r>
          </w:p>
          <w:p w:rsidR="00A24B2B" w:rsidRPr="00CA253A" w:rsidRDefault="00A24B2B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Database backup and DDL Script</w:t>
            </w:r>
          </w:p>
          <w:p w:rsidR="00A24B2B" w:rsidRPr="00CA253A" w:rsidRDefault="00FC57E6" w:rsidP="00A24B2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Complete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Source code</w:t>
            </w:r>
            <w:r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A24B2B" w:rsidRPr="00CA253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855982" w:rsidRPr="00855982" w:rsidRDefault="00855982" w:rsidP="0088154D">
      <w:bookmarkStart w:id="0" w:name="_GoBack"/>
      <w:bookmarkEnd w:id="0"/>
    </w:p>
    <w:sectPr w:rsidR="0085598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843" w:rsidRDefault="009D1843" w:rsidP="00855982">
      <w:pPr>
        <w:spacing w:after="0" w:line="240" w:lineRule="auto"/>
      </w:pPr>
      <w:r>
        <w:separator/>
      </w:r>
    </w:p>
  </w:endnote>
  <w:endnote w:type="continuationSeparator" w:id="0">
    <w:p w:rsidR="009D1843" w:rsidRDefault="009D184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F67" w:rsidRDefault="00F82F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4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843" w:rsidRDefault="009D1843" w:rsidP="00855982">
      <w:pPr>
        <w:spacing w:after="0" w:line="240" w:lineRule="auto"/>
      </w:pPr>
      <w:r>
        <w:separator/>
      </w:r>
    </w:p>
  </w:footnote>
  <w:footnote w:type="continuationSeparator" w:id="0">
    <w:p w:rsidR="009D1843" w:rsidRDefault="009D184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C22F85"/>
    <w:multiLevelType w:val="hybridMultilevel"/>
    <w:tmpl w:val="7B9ED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117C5E"/>
    <w:multiLevelType w:val="hybridMultilevel"/>
    <w:tmpl w:val="D4C4DF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E98435F"/>
    <w:multiLevelType w:val="multilevel"/>
    <w:tmpl w:val="8D0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8CD2892"/>
    <w:multiLevelType w:val="hybridMultilevel"/>
    <w:tmpl w:val="46024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A7F300F"/>
    <w:multiLevelType w:val="hybridMultilevel"/>
    <w:tmpl w:val="02A25D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2F03AA"/>
    <w:multiLevelType w:val="hybridMultilevel"/>
    <w:tmpl w:val="787472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134FCD"/>
    <w:multiLevelType w:val="multilevel"/>
    <w:tmpl w:val="6C9868BA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2923"/>
        </w:tabs>
        <w:ind w:left="2923" w:hanging="360"/>
      </w:pPr>
    </w:lvl>
    <w:lvl w:ilvl="2" w:tentative="1">
      <w:start w:val="1"/>
      <w:numFmt w:val="decimal"/>
      <w:lvlText w:val="%3."/>
      <w:lvlJc w:val="left"/>
      <w:pPr>
        <w:tabs>
          <w:tab w:val="num" w:pos="3643"/>
        </w:tabs>
        <w:ind w:left="3643" w:hanging="360"/>
      </w:pPr>
    </w:lvl>
    <w:lvl w:ilvl="3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entative="1">
      <w:start w:val="1"/>
      <w:numFmt w:val="decimal"/>
      <w:lvlText w:val="%5."/>
      <w:lvlJc w:val="left"/>
      <w:pPr>
        <w:tabs>
          <w:tab w:val="num" w:pos="5083"/>
        </w:tabs>
        <w:ind w:left="5083" w:hanging="360"/>
      </w:pPr>
    </w:lvl>
    <w:lvl w:ilvl="5" w:tentative="1">
      <w:start w:val="1"/>
      <w:numFmt w:val="decimal"/>
      <w:lvlText w:val="%6."/>
      <w:lvlJc w:val="left"/>
      <w:pPr>
        <w:tabs>
          <w:tab w:val="num" w:pos="5803"/>
        </w:tabs>
        <w:ind w:left="5803" w:hanging="360"/>
      </w:pPr>
    </w:lvl>
    <w:lvl w:ilvl="6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entative="1">
      <w:start w:val="1"/>
      <w:numFmt w:val="decimal"/>
      <w:lvlText w:val="%8."/>
      <w:lvlJc w:val="left"/>
      <w:pPr>
        <w:tabs>
          <w:tab w:val="num" w:pos="7243"/>
        </w:tabs>
        <w:ind w:left="7243" w:hanging="360"/>
      </w:pPr>
    </w:lvl>
    <w:lvl w:ilvl="8" w:tentative="1">
      <w:start w:val="1"/>
      <w:numFmt w:val="decimal"/>
      <w:lvlText w:val="%9."/>
      <w:lvlJc w:val="left"/>
      <w:pPr>
        <w:tabs>
          <w:tab w:val="num" w:pos="7963"/>
        </w:tabs>
        <w:ind w:left="7963" w:hanging="36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24"/>
  </w:num>
  <w:num w:numId="31">
    <w:abstractNumId w:val="22"/>
  </w:num>
  <w:num w:numId="32">
    <w:abstractNumId w:val="23"/>
  </w:num>
  <w:num w:numId="33">
    <w:abstractNumId w:val="20"/>
  </w:num>
  <w:num w:numId="34">
    <w:abstractNumId w:val="10"/>
  </w:num>
  <w:num w:numId="35">
    <w:abstractNumId w:val="1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D"/>
    <w:rsid w:val="000704A3"/>
    <w:rsid w:val="001D4362"/>
    <w:rsid w:val="00477D45"/>
    <w:rsid w:val="005C0545"/>
    <w:rsid w:val="00673BE8"/>
    <w:rsid w:val="007833A7"/>
    <w:rsid w:val="00855982"/>
    <w:rsid w:val="0088154D"/>
    <w:rsid w:val="009D1843"/>
    <w:rsid w:val="00A10484"/>
    <w:rsid w:val="00A1354B"/>
    <w:rsid w:val="00A24B2B"/>
    <w:rsid w:val="00CA253A"/>
    <w:rsid w:val="00CF66DE"/>
    <w:rsid w:val="00DC2C26"/>
    <w:rsid w:val="00DE2BD4"/>
    <w:rsid w:val="00E41359"/>
    <w:rsid w:val="00F82F67"/>
    <w:rsid w:val="00FC57E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2AD6E-6FA8-42E2-8B13-44D1680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88154D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8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DE2BD4"/>
    <w:pPr>
      <w:spacing w:after="0" w:line="240" w:lineRule="auto"/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l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141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manali gupta</dc:creator>
  <cp:lastModifiedBy>manali gupta</cp:lastModifiedBy>
  <cp:revision>3</cp:revision>
  <dcterms:created xsi:type="dcterms:W3CDTF">2018-07-26T15:59:00Z</dcterms:created>
  <dcterms:modified xsi:type="dcterms:W3CDTF">2018-10-13T08:36:00Z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